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2B21BE" w:rsidP="002B21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Mclellan 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B21BE" w:rsidP="002B21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PyDefense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0E5D4B" w:rsidP="000E5D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Awesome tower defense game!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0E5D4B">
                  <w:rPr>
                    <w:sz w:val="24"/>
                    <w:szCs w:val="24"/>
                  </w:rPr>
                  <w:t>4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proofErr w:type="spellStart"/>
                <w:r w:rsidR="000E5D4B">
                  <w:t>McLellan</w:t>
                </w:r>
                <w:proofErr w:type="spellEnd"/>
                <w:r w:rsidR="000E5D4B">
                  <w:t xml:space="preserve"> Studios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E5D4B" w:rsidP="000E5D4B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Brandon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McLellan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FECD60" wp14:editId="5E199F02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3E1D56" w:rsidRDefault="002B21BE" w:rsidP="002B21BE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3E6A9343" wp14:editId="19A0500D">
                                      <wp:extent cx="902970" cy="90297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02970" cy="9029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Pr="003E1D56" w:rsidRDefault="002B21BE" w:rsidP="002B21B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3E6A9343" wp14:editId="19A0500D">
                                <wp:extent cx="902970" cy="90297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2970" cy="9029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3424FC" w:rsidRDefault="009A4D42" w:rsidP="003424FC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3424FC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ver" w:history="1">
        <w:r w:rsidR="003424FC" w:rsidRPr="00895F75">
          <w:rPr>
            <w:rStyle w:val="Hyperlink"/>
            <w:sz w:val="24"/>
            <w:szCs w:val="24"/>
          </w:rPr>
          <w:t>Version History</w:t>
        </w:r>
      </w:hyperlink>
    </w:p>
    <w:p w:rsidR="003424FC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a" w:history="1">
        <w:r w:rsidR="00662F43" w:rsidRPr="00895F75">
          <w:rPr>
            <w:rStyle w:val="Hyperlink"/>
            <w:sz w:val="24"/>
            <w:szCs w:val="24"/>
          </w:rPr>
          <w:t>Game Overview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b" w:history="1">
        <w:r w:rsidR="00662F43" w:rsidRPr="00895F75">
          <w:rPr>
            <w:rStyle w:val="Hyperlink"/>
            <w:sz w:val="24"/>
            <w:szCs w:val="24"/>
          </w:rPr>
          <w:t>Game Play Mechanics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c" w:history="1">
        <w:r w:rsidR="00662F43" w:rsidRPr="00895F75">
          <w:rPr>
            <w:rStyle w:val="Hyperlink"/>
            <w:sz w:val="24"/>
            <w:szCs w:val="24"/>
          </w:rPr>
          <w:t>Controls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d" w:history="1">
        <w:r w:rsidR="00662F43" w:rsidRPr="00895F75">
          <w:rPr>
            <w:rStyle w:val="Hyperlink"/>
            <w:sz w:val="24"/>
            <w:szCs w:val="24"/>
          </w:rPr>
          <w:t>Interface Sketch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e" w:history="1">
        <w:r w:rsidR="00662F43" w:rsidRPr="00895F75">
          <w:rPr>
            <w:rStyle w:val="Hyperlink"/>
            <w:sz w:val="24"/>
            <w:szCs w:val="24"/>
          </w:rPr>
          <w:t>Menu and Screen Description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f" w:history="1">
        <w:r w:rsidR="00662F43" w:rsidRPr="00895F75">
          <w:rPr>
            <w:rStyle w:val="Hyperlink"/>
            <w:sz w:val="24"/>
            <w:szCs w:val="24"/>
          </w:rPr>
          <w:t>Game World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g" w:history="1">
        <w:r w:rsidR="00662F43" w:rsidRPr="00895F75">
          <w:rPr>
            <w:rStyle w:val="Hyperlink"/>
            <w:sz w:val="24"/>
            <w:szCs w:val="24"/>
          </w:rPr>
          <w:t>Enemies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h" w:history="1">
        <w:r w:rsidR="00662F43" w:rsidRPr="00895F75">
          <w:rPr>
            <w:rStyle w:val="Hyperlink"/>
            <w:sz w:val="24"/>
            <w:szCs w:val="24"/>
          </w:rPr>
          <w:t>Scoring</w:t>
        </w:r>
      </w:hyperlink>
    </w:p>
    <w:p w:rsidR="00662F43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i" w:history="1">
        <w:r w:rsidR="00662F43" w:rsidRPr="00895F75">
          <w:rPr>
            <w:rStyle w:val="Hyperlink"/>
            <w:sz w:val="24"/>
            <w:szCs w:val="24"/>
          </w:rPr>
          <w:t>Sound Index</w:t>
        </w:r>
      </w:hyperlink>
    </w:p>
    <w:p w:rsidR="00662F43" w:rsidRPr="003424FC" w:rsidRDefault="00FF315E" w:rsidP="003424FC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w:anchor="j" w:history="1">
        <w:r w:rsidR="00662F43" w:rsidRPr="00895F75">
          <w:rPr>
            <w:rStyle w:val="Hyperlink"/>
            <w:sz w:val="24"/>
            <w:szCs w:val="24"/>
          </w:rPr>
          <w:t>Art / Multimedia Index</w:t>
        </w:r>
      </w:hyperlink>
    </w:p>
    <w:p w:rsidR="009A4D42" w:rsidRPr="003424FC" w:rsidRDefault="009A4D42" w:rsidP="003424FC">
      <w:pPr>
        <w:jc w:val="center"/>
        <w:rPr>
          <w:sz w:val="24"/>
          <w:szCs w:val="24"/>
        </w:rPr>
      </w:pPr>
      <w:r w:rsidRPr="003424FC">
        <w:rPr>
          <w:b/>
          <w:sz w:val="24"/>
          <w:szCs w:val="24"/>
          <w:u w:val="single"/>
        </w:rPr>
        <w:br w:type="page"/>
      </w:r>
    </w:p>
    <w:p w:rsidR="00895F75" w:rsidRPr="001E5AB9" w:rsidRDefault="00895F75" w:rsidP="00895F75">
      <w:pPr>
        <w:rPr>
          <w:b/>
          <w:sz w:val="24"/>
          <w:szCs w:val="24"/>
          <w:u w:val="single"/>
        </w:rPr>
      </w:pPr>
    </w:p>
    <w:p w:rsidR="00895F75" w:rsidRDefault="00895F75" w:rsidP="00895F75">
      <w:pPr>
        <w:jc w:val="center"/>
        <w:rPr>
          <w:b/>
          <w:sz w:val="24"/>
          <w:szCs w:val="24"/>
          <w:u w:val="single"/>
        </w:rPr>
      </w:pPr>
      <w:bookmarkStart w:id="0" w:name="Vers"/>
      <w:r>
        <w:rPr>
          <w:b/>
          <w:sz w:val="24"/>
          <w:szCs w:val="24"/>
          <w:u w:val="single"/>
        </w:rPr>
        <w:t>Version History</w:t>
      </w:r>
    </w:p>
    <w:p w:rsidR="00F21A71" w:rsidRDefault="00F21A71" w:rsidP="00F21A71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Version 3</w:t>
      </w:r>
    </w:p>
    <w:p w:rsidR="00F21A71" w:rsidRPr="00F21A71" w:rsidRDefault="00F21A71" w:rsidP="00F21A71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Added Very Hard</w:t>
      </w:r>
      <w:r w:rsidR="001C008F">
        <w:rPr>
          <w:sz w:val="24"/>
          <w:szCs w:val="24"/>
        </w:rPr>
        <w:t xml:space="preserve"> difficulty and splash screen.</w:t>
      </w:r>
    </w:p>
    <w:bookmarkEnd w:id="0"/>
    <w:p w:rsidR="00895F75" w:rsidRDefault="00895F75" w:rsidP="00895F75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Version 2</w:t>
      </w:r>
    </w:p>
    <w:p w:rsidR="00895F75" w:rsidRPr="00CB7DA4" w:rsidRDefault="00895F75" w:rsidP="00895F75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Finished game overview, mechanics and added controls and interface sketch.</w:t>
      </w:r>
    </w:p>
    <w:p w:rsidR="00895F75" w:rsidRPr="00CB7DA4" w:rsidRDefault="00895F75" w:rsidP="00895F75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Added everything into Table of Contents.</w:t>
      </w:r>
    </w:p>
    <w:p w:rsidR="00895F75" w:rsidRDefault="00895F75" w:rsidP="00895F75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Version 1</w:t>
      </w:r>
    </w:p>
    <w:p w:rsidR="00895F75" w:rsidRDefault="00895F75" w:rsidP="00895F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Edited title page with relevant company and game information.</w:t>
      </w:r>
    </w:p>
    <w:p w:rsidR="00895F75" w:rsidRDefault="00895F75" w:rsidP="00895F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Began writing game overview and mechanics.</w:t>
      </w:r>
    </w:p>
    <w:p w:rsidR="009A4D42" w:rsidRPr="00895F75" w:rsidRDefault="00895F75" w:rsidP="00895F75">
      <w:pPr>
        <w:pStyle w:val="ListParagraph"/>
        <w:ind w:left="1080"/>
        <w:rPr>
          <w:sz w:val="24"/>
          <w:szCs w:val="24"/>
        </w:rPr>
      </w:pPr>
      <w:r w:rsidRPr="00CB7DA4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" w:name="a"/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bookmarkEnd w:id="1"/>
    <w:p w:rsidR="000A08B6" w:rsidRPr="000A08B6" w:rsidRDefault="000A08B6" w:rsidP="000A08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objective of the game is to strategically place cannons to kill the endless waves of monsters.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" w:name="b"/>
      <w:r w:rsidRPr="008C6B2D">
        <w:rPr>
          <w:b/>
          <w:sz w:val="24"/>
          <w:szCs w:val="24"/>
        </w:rPr>
        <w:t>Game Play Mechanics</w:t>
      </w:r>
    </w:p>
    <w:bookmarkEnd w:id="2"/>
    <w:p w:rsidR="00686D09" w:rsidRDefault="00B16782" w:rsidP="00B1678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places cannons on a 20x14 grid, which the monsters then attempt to travel across. The player can upgrade cannons and use them to make the monsters follow a specific path. The monsters vary and get progressively harder as the game continues.</w:t>
      </w:r>
      <w:r w:rsidR="00874E2F">
        <w:rPr>
          <w:i/>
          <w:sz w:val="24"/>
          <w:szCs w:val="24"/>
        </w:rPr>
        <w:t xml:space="preserve"> There </w:t>
      </w:r>
      <w:proofErr w:type="gramStart"/>
      <w:r w:rsidR="00874E2F">
        <w:rPr>
          <w:i/>
          <w:sz w:val="24"/>
          <w:szCs w:val="24"/>
        </w:rPr>
        <w:t>is</w:t>
      </w:r>
      <w:proofErr w:type="gramEnd"/>
      <w:r w:rsidR="00F43338">
        <w:rPr>
          <w:i/>
          <w:sz w:val="24"/>
          <w:szCs w:val="24"/>
        </w:rPr>
        <w:t xml:space="preserve"> four</w:t>
      </w:r>
      <w:r w:rsidR="00874E2F">
        <w:rPr>
          <w:i/>
          <w:sz w:val="24"/>
          <w:szCs w:val="24"/>
        </w:rPr>
        <w:t xml:space="preserve"> </w:t>
      </w:r>
      <w:r w:rsidR="00D84284">
        <w:rPr>
          <w:i/>
          <w:sz w:val="24"/>
          <w:szCs w:val="24"/>
        </w:rPr>
        <w:t>difficulties (</w:t>
      </w:r>
      <w:r w:rsidR="00F43338">
        <w:rPr>
          <w:i/>
          <w:sz w:val="24"/>
          <w:szCs w:val="24"/>
        </w:rPr>
        <w:t>Easy, Normal,</w:t>
      </w:r>
      <w:r w:rsidR="00874E2F">
        <w:rPr>
          <w:i/>
          <w:sz w:val="24"/>
          <w:szCs w:val="24"/>
        </w:rPr>
        <w:t xml:space="preserve"> Hard</w:t>
      </w:r>
      <w:r w:rsidR="00F43338">
        <w:rPr>
          <w:i/>
          <w:sz w:val="24"/>
          <w:szCs w:val="24"/>
        </w:rPr>
        <w:t xml:space="preserve"> and Very Hard</w:t>
      </w:r>
      <w:r w:rsidR="00874E2F">
        <w:rPr>
          <w:i/>
          <w:sz w:val="24"/>
          <w:szCs w:val="24"/>
        </w:rPr>
        <w:t>) the player can choose from.</w:t>
      </w:r>
    </w:p>
    <w:p w:rsidR="00B16782" w:rsidRPr="00B16782" w:rsidRDefault="00B16782" w:rsidP="00B16782">
      <w:pPr>
        <w:pStyle w:val="ListParagraph"/>
        <w:rPr>
          <w:i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3" w:name="c"/>
      <w:r w:rsidRPr="008C6B2D">
        <w:rPr>
          <w:b/>
          <w:sz w:val="24"/>
          <w:szCs w:val="24"/>
        </w:rPr>
        <w:t>Controls</w:t>
      </w:r>
    </w:p>
    <w:bookmarkEnd w:id="3"/>
    <w:p w:rsidR="00686D09" w:rsidRDefault="00B16782" w:rsidP="00874E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is controll</w:t>
      </w:r>
      <w:r w:rsidR="00874E2F">
        <w:rPr>
          <w:sz w:val="24"/>
          <w:szCs w:val="24"/>
        </w:rPr>
        <w:t xml:space="preserve">ed completely using the mouse. </w:t>
      </w:r>
    </w:p>
    <w:p w:rsidR="00874E2F" w:rsidRPr="00874E2F" w:rsidRDefault="00874E2F" w:rsidP="00874E2F">
      <w:pPr>
        <w:pStyle w:val="ListParagraph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d"/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F43338" w:rsidRDefault="00F43338" w:rsidP="00F433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Splash Screen</w:t>
      </w:r>
    </w:p>
    <w:p w:rsidR="00F43338" w:rsidRPr="00F43338" w:rsidRDefault="00F43338" w:rsidP="00F4333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828800" cy="15465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63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:rsidR="00BF4089" w:rsidRDefault="00874E2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Main Screen</w:t>
      </w:r>
    </w:p>
    <w:p w:rsidR="00874E2F" w:rsidRDefault="00874E2F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1645920" cy="1393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40" cy="139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2F" w:rsidRDefault="00874E2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 Screen</w:t>
      </w:r>
    </w:p>
    <w:p w:rsidR="00874E2F" w:rsidRDefault="00874E2F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1537181" cy="13015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90" cy="130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E6" w:rsidRDefault="003149E6" w:rsidP="00BF4089">
      <w:pPr>
        <w:pStyle w:val="ListParagraph"/>
        <w:rPr>
          <w:i/>
          <w:sz w:val="24"/>
          <w:szCs w:val="24"/>
        </w:rPr>
      </w:pPr>
    </w:p>
    <w:p w:rsidR="003149E6" w:rsidRDefault="003149E6" w:rsidP="00BF4089">
      <w:pPr>
        <w:pStyle w:val="ListParagraph"/>
        <w:rPr>
          <w:i/>
          <w:sz w:val="24"/>
          <w:szCs w:val="24"/>
        </w:rPr>
      </w:pPr>
    </w:p>
    <w:p w:rsidR="003149E6" w:rsidRDefault="003149E6" w:rsidP="00BF4089">
      <w:pPr>
        <w:pStyle w:val="ListParagraph"/>
        <w:rPr>
          <w:i/>
          <w:sz w:val="24"/>
          <w:szCs w:val="24"/>
        </w:rPr>
      </w:pPr>
    </w:p>
    <w:p w:rsidR="003149E6" w:rsidRDefault="003149E6" w:rsidP="00BF4089">
      <w:pPr>
        <w:pStyle w:val="ListParagraph"/>
        <w:rPr>
          <w:i/>
          <w:sz w:val="24"/>
          <w:szCs w:val="24"/>
        </w:rPr>
      </w:pPr>
    </w:p>
    <w:p w:rsidR="003149E6" w:rsidRDefault="003149E6" w:rsidP="00BF4089">
      <w:pPr>
        <w:pStyle w:val="ListParagraph"/>
        <w:rPr>
          <w:i/>
          <w:sz w:val="24"/>
          <w:szCs w:val="24"/>
        </w:rPr>
      </w:pPr>
    </w:p>
    <w:p w:rsidR="003149E6" w:rsidRDefault="003149E6" w:rsidP="00BF4089">
      <w:pPr>
        <w:pStyle w:val="ListParagraph"/>
        <w:rPr>
          <w:i/>
          <w:sz w:val="24"/>
          <w:szCs w:val="24"/>
        </w:rPr>
      </w:pPr>
    </w:p>
    <w:p w:rsidR="003149E6" w:rsidRDefault="003149E6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End Screen</w:t>
      </w:r>
    </w:p>
    <w:p w:rsidR="003149E6" w:rsidRPr="00BF4089" w:rsidRDefault="003149E6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2042383" cy="17297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51" cy="17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5" w:name="e"/>
      <w:r w:rsidRPr="008C6B2D">
        <w:rPr>
          <w:b/>
          <w:sz w:val="24"/>
          <w:szCs w:val="24"/>
        </w:rPr>
        <w:t>Menu and Screen Descriptions</w:t>
      </w:r>
    </w:p>
    <w:p w:rsidR="00F43338" w:rsidRDefault="00F43338" w:rsidP="00F433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Splash Screen</w:t>
      </w:r>
    </w:p>
    <w:p w:rsidR="00F43338" w:rsidRPr="00F43338" w:rsidRDefault="00F43338" w:rsidP="00F43338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ECD4632" wp14:editId="687B32A7">
            <wp:extent cx="2510117" cy="198208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862" cy="19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:rsidR="00AE7B5C" w:rsidRDefault="00AE7B5C" w:rsidP="00AE7B5C">
      <w:pPr>
        <w:pStyle w:val="ListParagraph"/>
        <w:rPr>
          <w:b/>
          <w:sz w:val="24"/>
          <w:szCs w:val="24"/>
        </w:rPr>
      </w:pPr>
    </w:p>
    <w:p w:rsidR="00AE7B5C" w:rsidRPr="00AE7B5C" w:rsidRDefault="00AE7B5C" w:rsidP="00AE7B5C">
      <w:pPr>
        <w:pStyle w:val="ListParagraph"/>
        <w:rPr>
          <w:sz w:val="24"/>
          <w:szCs w:val="24"/>
        </w:rPr>
      </w:pPr>
      <w:r w:rsidRPr="00AE7B5C">
        <w:rPr>
          <w:sz w:val="24"/>
          <w:szCs w:val="24"/>
        </w:rPr>
        <w:t>Main Screen</w:t>
      </w:r>
    </w:p>
    <w:p w:rsidR="00686D09" w:rsidRDefault="00AE7B5C" w:rsidP="00686D09">
      <w:pPr>
        <w:rPr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A0F94E9" wp14:editId="72285036">
            <wp:extent cx="2449524" cy="1934234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0122" cy="19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5C" w:rsidRPr="00022280" w:rsidRDefault="00AE7B5C" w:rsidP="00AE7B5C">
      <w:pPr>
        <w:ind w:firstLine="720"/>
        <w:rPr>
          <w:sz w:val="24"/>
          <w:szCs w:val="24"/>
        </w:rPr>
      </w:pPr>
      <w:r w:rsidRPr="00022280">
        <w:rPr>
          <w:sz w:val="24"/>
          <w:szCs w:val="24"/>
        </w:rPr>
        <w:t>Game Screen</w:t>
      </w:r>
    </w:p>
    <w:p w:rsidR="00AE7B5C" w:rsidRDefault="00AE7B5C" w:rsidP="00AE7B5C">
      <w:pPr>
        <w:ind w:firstLine="720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1B1957B" wp14:editId="72444661">
            <wp:extent cx="2970132" cy="234532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3934" cy="23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0" w:rsidRDefault="00022280" w:rsidP="00AE7B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 Screen</w:t>
      </w:r>
    </w:p>
    <w:p w:rsidR="00022280" w:rsidRPr="00022280" w:rsidRDefault="00022280" w:rsidP="00AE7B5C">
      <w:pPr>
        <w:ind w:firstLine="720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F4A8668" wp14:editId="5D4A4F99">
            <wp:extent cx="2992206" cy="23627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2936" cy="23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6" w:name="f"/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bookmarkEnd w:id="6"/>
    <w:p w:rsidR="00686D09" w:rsidRDefault="00022280" w:rsidP="0002228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world is a 20x14 grid which cannons can be placed on. The monsters traverse the grid following a path around the cannons.</w:t>
      </w:r>
    </w:p>
    <w:p w:rsidR="00022280" w:rsidRPr="00022280" w:rsidRDefault="00022280" w:rsidP="00022280">
      <w:pPr>
        <w:pStyle w:val="ListParagraph"/>
        <w:rPr>
          <w:i/>
          <w:sz w:val="24"/>
          <w:szCs w:val="24"/>
        </w:rPr>
      </w:pPr>
      <w:bookmarkStart w:id="7" w:name="g"/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bookmarkEnd w:id="7"/>
    <w:p w:rsidR="00686D09" w:rsidRPr="000F0569" w:rsidRDefault="00022280" w:rsidP="000F05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four types of enemies: Normal, Fast, Immune and Boss. Each have varying stats (Health, Speed, Score for killing, Cash for killing), that progressively go up as you play. They follow a generated path to the exit point, avoiding the cannons.</w:t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8" w:name="h"/>
      <w:r w:rsidRPr="005C2F0F">
        <w:rPr>
          <w:b/>
          <w:sz w:val="24"/>
          <w:szCs w:val="24"/>
        </w:rPr>
        <w:t>Scoring</w:t>
      </w:r>
    </w:p>
    <w:bookmarkEnd w:id="8"/>
    <w:p w:rsidR="000F0569" w:rsidRDefault="000F0569" w:rsidP="000F0569">
      <w:pPr>
        <w:pStyle w:val="ListParagraph"/>
        <w:rPr>
          <w:b/>
          <w:sz w:val="24"/>
          <w:szCs w:val="24"/>
        </w:rPr>
      </w:pPr>
    </w:p>
    <w:p w:rsidR="00686D09" w:rsidRDefault="000F0569" w:rsidP="000F05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player gets points for every monster they </w:t>
      </w:r>
      <w:proofErr w:type="gramStart"/>
      <w:r>
        <w:rPr>
          <w:sz w:val="24"/>
          <w:szCs w:val="24"/>
        </w:rPr>
        <w:t>kill,</w:t>
      </w:r>
      <w:proofErr w:type="gramEnd"/>
      <w:r>
        <w:rPr>
          <w:sz w:val="24"/>
          <w:szCs w:val="24"/>
        </w:rPr>
        <w:t xml:space="preserve"> the amount of points depends on the difficulty of the monster.</w:t>
      </w:r>
    </w:p>
    <w:p w:rsidR="000F0569" w:rsidRPr="000F0569" w:rsidRDefault="000F0569" w:rsidP="000F0569">
      <w:pPr>
        <w:pStyle w:val="ListParagraph"/>
        <w:rPr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bookmarkStart w:id="9" w:name="i"/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85F22" w:rsidTr="00685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bookmarkEnd w:id="9"/>
          <w:p w:rsidR="00685F22" w:rsidRDefault="00685F22" w:rsidP="00685F22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Sound File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Duration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</w:t>
            </w:r>
          </w:p>
        </w:tc>
      </w:tr>
      <w:tr w:rsidR="00685F22" w:rsidTr="0068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85F22" w:rsidRDefault="00685F22" w:rsidP="00685F22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Lifeloss.wav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00:00:01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Played when monster gets to end and you lose a life.</w:t>
            </w:r>
          </w:p>
        </w:tc>
      </w:tr>
      <w:tr w:rsidR="00685F22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85F22" w:rsidRDefault="00685F22" w:rsidP="00685F22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Newwave.wav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00:00:02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Plays when a new wave enters the map</w:t>
            </w:r>
          </w:p>
        </w:tc>
      </w:tr>
      <w:tr w:rsidR="00685F22" w:rsidTr="0068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85F22" w:rsidRDefault="00685F22" w:rsidP="00685F22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Shoot.wav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00:00:01</w:t>
            </w: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Plays when a cannon shoots at a monster.</w:t>
            </w:r>
          </w:p>
        </w:tc>
      </w:tr>
      <w:tr w:rsidR="00685F22" w:rsidTr="00685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85F22" w:rsidRDefault="00685F22" w:rsidP="00685F22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Soundtrack.ogg</w:t>
            </w:r>
          </w:p>
        </w:tc>
        <w:tc>
          <w:tcPr>
            <w:tcW w:w="3192" w:type="dxa"/>
          </w:tcPr>
          <w:p w:rsidR="00685F22" w:rsidRDefault="009B7A6E" w:rsidP="00685F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04:26:57</w:t>
            </w:r>
          </w:p>
        </w:tc>
        <w:tc>
          <w:tcPr>
            <w:tcW w:w="3192" w:type="dxa"/>
          </w:tcPr>
          <w:p w:rsidR="00685F22" w:rsidRDefault="009B7A6E" w:rsidP="00685F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music</w:t>
            </w:r>
          </w:p>
        </w:tc>
      </w:tr>
      <w:tr w:rsidR="00685F22" w:rsidTr="00685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85F22" w:rsidRDefault="00685F22" w:rsidP="00685F22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685F22" w:rsidRDefault="00685F22" w:rsidP="00685F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685F22" w:rsidRDefault="00685F22" w:rsidP="00685F22">
      <w:pPr>
        <w:pStyle w:val="ListParagraph"/>
        <w:spacing w:after="0" w:line="240" w:lineRule="auto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0" w:name="j"/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A6E" w:rsidTr="009B7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bookmarkEnd w:id="10"/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Picture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Filename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</w:t>
            </w:r>
          </w:p>
        </w:tc>
      </w:tr>
      <w:tr w:rsidR="009B7A6E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E3369B1" wp14:editId="756A95D9">
                  <wp:extent cx="320675" cy="320675"/>
                  <wp:effectExtent l="0" t="0" r="3175" b="3175"/>
                  <wp:docPr id="9" name="Picture 9" descr="D:\Users\Brandon\workspace\PyDefense\assets\ba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Brandon\workspace\PyDefense\assets\bas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cannon turret, rotates unless aiming at monster.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1983FAD" wp14:editId="48CF8293">
                  <wp:extent cx="320675" cy="320675"/>
                  <wp:effectExtent l="0" t="0" r="3175" b="3175"/>
                  <wp:docPr id="10" name="Picture 10" descr="D:\Users\Brandon\workspace\PyDefense\assets\sni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Brandon\workspace\PyDefense\assets\sni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Sniper.png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Sniper cannon turret, rotates unless aiming at monster.</w:t>
            </w:r>
          </w:p>
        </w:tc>
      </w:tr>
      <w:tr w:rsidR="009B7A6E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3F3AEAD" wp14:editId="5680EB27">
                  <wp:extent cx="320675" cy="320675"/>
                  <wp:effectExtent l="0" t="0" r="3175" b="3175"/>
                  <wp:docPr id="14" name="Picture 14" descr="D:\Users\Brandon\workspace\PyDefense\assets\free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Brandon\workspace\PyDefense\assets\free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Freeze.png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Freeze cannon turret, rotates unless aiming at monster.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E7DFBD5" wp14:editId="7233114A">
                  <wp:extent cx="320675" cy="320675"/>
                  <wp:effectExtent l="0" t="0" r="3175" b="3175"/>
                  <wp:docPr id="16" name="Picture 16" descr="D:\Users\Brandon\workspace\PyDefense\assets\spl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Users\Brandon\workspace\PyDefense\assets\spl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Splash.png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Splash cannon turret, rotates unless aiming at monster.</w:t>
            </w:r>
          </w:p>
        </w:tc>
      </w:tr>
      <w:tr w:rsidR="009B7A6E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CDBBC1E" wp14:editId="14CCB7EC">
                  <wp:extent cx="320675" cy="320675"/>
                  <wp:effectExtent l="0" t="0" r="3175" b="3175"/>
                  <wp:docPr id="17" name="Picture 17" descr="D:\Users\Brandon\workspace\PyDefense\assets\Cann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Users\Brandon\workspace\PyDefense\assets\Cann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Border.png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Border that goes behind the cannon, used to show selection and hovering.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A250365" wp14:editId="09001927">
                  <wp:extent cx="193675" cy="193675"/>
                  <wp:effectExtent l="0" t="0" r="0" b="0"/>
                  <wp:docPr id="18" name="Picture 18" descr="D:\Users\Brandon\workspace\PyDefense\assets\norm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Users\Brandon\workspace\PyDefense\assets\norm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Normal monster sprite</w:t>
            </w:r>
          </w:p>
        </w:tc>
      </w:tr>
      <w:tr w:rsidR="009B7A6E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 wp14:anchorId="452E63C4" wp14:editId="1FB63D02">
                  <wp:extent cx="193675" cy="193675"/>
                  <wp:effectExtent l="0" t="0" r="0" b="0"/>
                  <wp:docPr id="19" name="Picture 19" descr="D:\Users\Brandon\workspace\PyDefense\assets\fa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Brandon\workspace\PyDefense\assets\fa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Fast.png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Fast monster sprite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3E3BA00" wp14:editId="3263840B">
                  <wp:extent cx="193675" cy="193675"/>
                  <wp:effectExtent l="0" t="0" r="0" b="0"/>
                  <wp:docPr id="20" name="Picture 20" descr="D:\Users\Brandon\workspace\PyDefense\assets\immu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Users\Brandon\workspace\PyDefense\assets\immu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Immune.png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Immune monster sprite</w:t>
            </w:r>
          </w:p>
        </w:tc>
      </w:tr>
      <w:tr w:rsidR="009B7A6E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2C119D4" wp14:editId="0508B223">
                  <wp:extent cx="193675" cy="193675"/>
                  <wp:effectExtent l="0" t="0" r="0" b="0"/>
                  <wp:docPr id="21" name="Picture 21" descr="D:\Users\Brandon\workspace\PyDefense\assets\b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Users\Brandon\workspace\PyDefense\assets\b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Boss.png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Boss monster sprite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32947E7" wp14:editId="21B84515">
                  <wp:extent cx="66675" cy="66675"/>
                  <wp:effectExtent l="0" t="0" r="9525" b="9525"/>
                  <wp:docPr id="22" name="Picture 22" descr="D:\Users\Brandon\workspace\PyDefense\assets\miss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Users\Brandon\workspace\PyDefense\assets\miss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Missile.png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Missile sprite, shoots from cannon at monster.</w:t>
            </w:r>
          </w:p>
        </w:tc>
      </w:tr>
      <w:tr w:rsidR="009B7A6E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C3654DB" wp14:editId="5B6231B8">
                  <wp:extent cx="1268095" cy="760730"/>
                  <wp:effectExtent l="0" t="0" r="8255" b="1270"/>
                  <wp:docPr id="23" name="Picture 23" descr="D:\Users\Brandon\workspace\PyDefense\assets\Small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Users\Brandon\workspace\PyDefense\assets\Small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SmallButton.png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Button images used for normal, hovering and depress.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9E79010" wp14:editId="738EAA8C">
                  <wp:extent cx="1333987" cy="1001168"/>
                  <wp:effectExtent l="0" t="0" r="0" b="8890"/>
                  <wp:docPr id="24" name="Picture 24" descr="D:\Users\Brandon\workspace\PyDefense\assets\Main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Users\Brandon\workspace\PyDefense\assets\Main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928" cy="100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MainScreen.png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of the main screen, when the game first starts.</w:t>
            </w:r>
          </w:p>
        </w:tc>
      </w:tr>
      <w:tr w:rsidR="009B7A6E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F0BBA3A" wp14:editId="1FF40E86">
                  <wp:extent cx="1769756" cy="1328216"/>
                  <wp:effectExtent l="0" t="0" r="1905" b="5715"/>
                  <wp:docPr id="25" name="Picture 25" descr="D:\Users\Brandon\workspace\PyDefense\assets\Game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Users\Brandon\workspace\PyDefense\assets\Game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737" cy="132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GameScreen.png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of the main game screen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8881091" wp14:editId="06F05D8D">
                  <wp:extent cx="1663038" cy="1248123"/>
                  <wp:effectExtent l="0" t="0" r="0" b="0"/>
                  <wp:docPr id="26" name="Picture 26" descr="D:\Users\Brandon\workspace\PyDefense\assets\End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Users\Brandon\workspace\PyDefense\assets\End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63038" cy="1248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9B7A6E" w:rsidRDefault="00F43338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EndScreen.png</w:t>
            </w:r>
          </w:p>
        </w:tc>
        <w:tc>
          <w:tcPr>
            <w:tcW w:w="3192" w:type="dxa"/>
          </w:tcPr>
          <w:p w:rsidR="009B7A6E" w:rsidRDefault="009B7A6E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 for background of the end screen.</w:t>
            </w:r>
          </w:p>
        </w:tc>
      </w:tr>
      <w:tr w:rsidR="00F43338" w:rsidTr="009B7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43338" w:rsidRDefault="00F43338" w:rsidP="00686D09">
            <w:pPr>
              <w:pStyle w:val="ListParagraph"/>
              <w:ind w:left="0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b w:val="0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CF47177" wp14:editId="58B1BBFE">
                  <wp:extent cx="1559859" cy="1173482"/>
                  <wp:effectExtent l="0" t="0" r="2540" b="7620"/>
                  <wp:docPr id="13" name="Picture 13" descr="D:\Users\Brandon\workspace\PyDefense\assets\Splash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Brandon\workspace\PyDefense\assets\Splash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951" cy="1173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F43338" w:rsidRDefault="00F43338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SplashScreen.png</w:t>
            </w:r>
          </w:p>
        </w:tc>
        <w:tc>
          <w:tcPr>
            <w:tcW w:w="3192" w:type="dxa"/>
          </w:tcPr>
          <w:p w:rsidR="00F43338" w:rsidRDefault="00F43338" w:rsidP="00686D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 for background of the splash screen</w:t>
            </w:r>
          </w:p>
        </w:tc>
      </w:tr>
      <w:tr w:rsidR="009B7A6E" w:rsidTr="009B7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B7A6E" w:rsidRDefault="009B7A6E" w:rsidP="00686D09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9B7A6E" w:rsidRDefault="003424FC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MyriadPro.otf</w:t>
            </w:r>
          </w:p>
        </w:tc>
        <w:tc>
          <w:tcPr>
            <w:tcW w:w="3192" w:type="dxa"/>
          </w:tcPr>
          <w:p w:rsidR="009B7A6E" w:rsidRDefault="003424FC" w:rsidP="00686D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Font used for all text in game</w:t>
            </w:r>
          </w:p>
        </w:tc>
      </w:tr>
    </w:tbl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bookmarkStart w:id="11" w:name="_GoBack"/>
      <w:bookmarkEnd w:id="11"/>
    </w:p>
    <w:sectPr w:rsidR="005C2F0F" w:rsidRPr="005C2F0F" w:rsidSect="008E601F">
      <w:headerReference w:type="even" r:id="rId38"/>
      <w:headerReference w:type="default" r:id="rId39"/>
      <w:footerReference w:type="even" r:id="rId40"/>
      <w:footerReference w:type="default" r:id="rId4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15E" w:rsidRDefault="00FF315E" w:rsidP="00C152DC">
      <w:pPr>
        <w:spacing w:after="0" w:line="240" w:lineRule="auto"/>
      </w:pPr>
      <w:r>
        <w:separator/>
      </w:r>
    </w:p>
  </w:endnote>
  <w:endnote w:type="continuationSeparator" w:id="0">
    <w:p w:rsidR="00FF315E" w:rsidRDefault="00FF315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0A08B6">
      <w:rPr>
        <w:rFonts w:asciiTheme="majorHAnsi" w:hAnsiTheme="majorHAnsi"/>
        <w:b/>
      </w:rPr>
      <w:t>4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43338" w:rsidRPr="00F43338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FF315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43338" w:rsidRPr="00F43338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15E" w:rsidRDefault="00FF315E" w:rsidP="00C152DC">
      <w:pPr>
        <w:spacing w:after="0" w:line="240" w:lineRule="auto"/>
      </w:pPr>
      <w:r>
        <w:separator/>
      </w:r>
    </w:p>
  </w:footnote>
  <w:footnote w:type="continuationSeparator" w:id="0">
    <w:p w:rsidR="00FF315E" w:rsidRDefault="00FF315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B21BE">
                <w:rPr>
                  <w:b/>
                  <w:bCs/>
                  <w:caps/>
                  <w:sz w:val="24"/>
                  <w:szCs w:val="24"/>
                  <w:lang w:val="en-US"/>
                </w:rPr>
                <w:t>PyDefense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8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A08B6" w:rsidP="000A08B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9,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8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A08B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9,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B21BE">
                <w:rPr>
                  <w:b/>
                  <w:bCs/>
                  <w:caps/>
                  <w:sz w:val="24"/>
                  <w:szCs w:val="24"/>
                  <w:lang w:val="en-US"/>
                </w:rPr>
                <w:t>PyDefense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E3F98"/>
    <w:multiLevelType w:val="hybridMultilevel"/>
    <w:tmpl w:val="FA6CA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9016B4"/>
    <w:multiLevelType w:val="hybridMultilevel"/>
    <w:tmpl w:val="34D8A5CA"/>
    <w:lvl w:ilvl="0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3" w:hanging="360"/>
      </w:pPr>
      <w:rPr>
        <w:rFonts w:ascii="Wingdings" w:hAnsi="Wingdings" w:hint="default"/>
      </w:rPr>
    </w:lvl>
  </w:abstractNum>
  <w:abstractNum w:abstractNumId="3">
    <w:nsid w:val="3DA70217"/>
    <w:multiLevelType w:val="hybridMultilevel"/>
    <w:tmpl w:val="D0B07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ED0378"/>
    <w:multiLevelType w:val="hybridMultilevel"/>
    <w:tmpl w:val="E4AE6D20"/>
    <w:lvl w:ilvl="0" w:tplc="7DD4B3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F148A"/>
    <w:multiLevelType w:val="hybridMultilevel"/>
    <w:tmpl w:val="58DA0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3B6786"/>
    <w:multiLevelType w:val="hybridMultilevel"/>
    <w:tmpl w:val="A5EA9736"/>
    <w:lvl w:ilvl="0" w:tplc="7DD4B3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50E3C"/>
    <w:multiLevelType w:val="hybridMultilevel"/>
    <w:tmpl w:val="B1B051E4"/>
    <w:lvl w:ilvl="0" w:tplc="7DD4B32A">
      <w:start w:val="1"/>
      <w:numFmt w:val="decimal"/>
      <w:lvlText w:val="%1."/>
      <w:lvlJc w:val="left"/>
      <w:pPr>
        <w:ind w:left="79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3" w:hanging="360"/>
      </w:pPr>
    </w:lvl>
    <w:lvl w:ilvl="2" w:tplc="0409001B" w:tentative="1">
      <w:start w:val="1"/>
      <w:numFmt w:val="lowerRoman"/>
      <w:lvlText w:val="%3."/>
      <w:lvlJc w:val="right"/>
      <w:pPr>
        <w:ind w:left="9003" w:hanging="180"/>
      </w:pPr>
    </w:lvl>
    <w:lvl w:ilvl="3" w:tplc="0409000F" w:tentative="1">
      <w:start w:val="1"/>
      <w:numFmt w:val="decimal"/>
      <w:lvlText w:val="%4."/>
      <w:lvlJc w:val="left"/>
      <w:pPr>
        <w:ind w:left="9723" w:hanging="360"/>
      </w:pPr>
    </w:lvl>
    <w:lvl w:ilvl="4" w:tplc="04090019" w:tentative="1">
      <w:start w:val="1"/>
      <w:numFmt w:val="lowerLetter"/>
      <w:lvlText w:val="%5."/>
      <w:lvlJc w:val="left"/>
      <w:pPr>
        <w:ind w:left="10443" w:hanging="360"/>
      </w:pPr>
    </w:lvl>
    <w:lvl w:ilvl="5" w:tplc="0409001B" w:tentative="1">
      <w:start w:val="1"/>
      <w:numFmt w:val="lowerRoman"/>
      <w:lvlText w:val="%6."/>
      <w:lvlJc w:val="right"/>
      <w:pPr>
        <w:ind w:left="11163" w:hanging="180"/>
      </w:pPr>
    </w:lvl>
    <w:lvl w:ilvl="6" w:tplc="0409000F" w:tentative="1">
      <w:start w:val="1"/>
      <w:numFmt w:val="decimal"/>
      <w:lvlText w:val="%7."/>
      <w:lvlJc w:val="left"/>
      <w:pPr>
        <w:ind w:left="11883" w:hanging="360"/>
      </w:pPr>
    </w:lvl>
    <w:lvl w:ilvl="7" w:tplc="04090019" w:tentative="1">
      <w:start w:val="1"/>
      <w:numFmt w:val="lowerLetter"/>
      <w:lvlText w:val="%8."/>
      <w:lvlJc w:val="left"/>
      <w:pPr>
        <w:ind w:left="12603" w:hanging="360"/>
      </w:pPr>
    </w:lvl>
    <w:lvl w:ilvl="8" w:tplc="0409001B" w:tentative="1">
      <w:start w:val="1"/>
      <w:numFmt w:val="lowerRoman"/>
      <w:lvlText w:val="%9."/>
      <w:lvlJc w:val="right"/>
      <w:pPr>
        <w:ind w:left="1332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2280"/>
    <w:rsid w:val="00023AF4"/>
    <w:rsid w:val="00041C8A"/>
    <w:rsid w:val="00080D8D"/>
    <w:rsid w:val="000A08B6"/>
    <w:rsid w:val="000E5D4B"/>
    <w:rsid w:val="000F0569"/>
    <w:rsid w:val="001C008F"/>
    <w:rsid w:val="002B21BE"/>
    <w:rsid w:val="003149E6"/>
    <w:rsid w:val="003424FC"/>
    <w:rsid w:val="003E1D34"/>
    <w:rsid w:val="003E1D56"/>
    <w:rsid w:val="00420F46"/>
    <w:rsid w:val="0052734F"/>
    <w:rsid w:val="005C2F0F"/>
    <w:rsid w:val="00662F43"/>
    <w:rsid w:val="00685F22"/>
    <w:rsid w:val="00686D09"/>
    <w:rsid w:val="00691022"/>
    <w:rsid w:val="00744BAC"/>
    <w:rsid w:val="007D2A8E"/>
    <w:rsid w:val="00874E2F"/>
    <w:rsid w:val="00895F75"/>
    <w:rsid w:val="008C6B2D"/>
    <w:rsid w:val="008E601F"/>
    <w:rsid w:val="008F3C94"/>
    <w:rsid w:val="00953C99"/>
    <w:rsid w:val="00996533"/>
    <w:rsid w:val="009A4D42"/>
    <w:rsid w:val="009B7A6E"/>
    <w:rsid w:val="009F6693"/>
    <w:rsid w:val="00AA765B"/>
    <w:rsid w:val="00AD223E"/>
    <w:rsid w:val="00AE7B5C"/>
    <w:rsid w:val="00B16782"/>
    <w:rsid w:val="00BF4089"/>
    <w:rsid w:val="00C152DC"/>
    <w:rsid w:val="00D668E0"/>
    <w:rsid w:val="00D82416"/>
    <w:rsid w:val="00D84284"/>
    <w:rsid w:val="00E161BA"/>
    <w:rsid w:val="00EB6F93"/>
    <w:rsid w:val="00F21A71"/>
    <w:rsid w:val="00F35C9E"/>
    <w:rsid w:val="00F362D0"/>
    <w:rsid w:val="00F43338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68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85F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95F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68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85F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95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2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10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2012-08-09T00:00:00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61A745-68D7-415B-9756-4117609D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</TotalTime>
  <Pages>8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Mclellan studios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PyDefense</dc:title>
  <dc:creator>Brandon McLellan</dc:creator>
  <cp:lastModifiedBy>Brandon</cp:lastModifiedBy>
  <cp:revision>5</cp:revision>
  <dcterms:created xsi:type="dcterms:W3CDTF">2012-08-09T09:45:00Z</dcterms:created>
  <dcterms:modified xsi:type="dcterms:W3CDTF">2012-08-10T03:14:00Z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